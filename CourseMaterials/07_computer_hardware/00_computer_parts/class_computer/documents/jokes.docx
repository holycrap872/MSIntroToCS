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C6B32" w14:textId="067729DB" w:rsidR="003C7E87" w:rsidRPr="00282488" w:rsidRDefault="00000000" w:rsidP="00EC71AB">
      <w:pPr>
        <w:rPr>
          <w:b/>
          <w:sz w:val="40"/>
        </w:rPr>
      </w:pPr>
      <w:r w:rsidRPr="00282488">
        <w:rPr>
          <w:b/>
          <w:sz w:val="40"/>
        </w:rPr>
        <w:t xml:space="preserve">File Name: </w:t>
      </w:r>
      <w:r w:rsidR="00376FFF">
        <w:rPr>
          <w:b/>
          <w:sz w:val="40"/>
        </w:rPr>
        <w:t>buffalo_jokes</w:t>
      </w:r>
      <w:r w:rsidRPr="00282488">
        <w:rPr>
          <w:b/>
          <w:sz w:val="40"/>
        </w:rPr>
        <w:t>.doc</w:t>
      </w:r>
      <w:r w:rsidR="00376FFF">
        <w:rPr>
          <w:b/>
          <w:sz w:val="40"/>
        </w:rPr>
        <w:t>x</w:t>
      </w:r>
    </w:p>
    <w:p w14:paraId="6E991715" w14:textId="77777777" w:rsidR="003C7E87" w:rsidRPr="00282488" w:rsidRDefault="003C7E87" w:rsidP="00EC71AB">
      <w:pPr>
        <w:jc w:val="center"/>
        <w:rPr>
          <w:b/>
          <w:sz w:val="40"/>
        </w:rPr>
      </w:pPr>
    </w:p>
    <w:p w14:paraId="02176A22" w14:textId="77777777" w:rsidR="003C7E87" w:rsidRPr="00282488" w:rsidRDefault="00000000" w:rsidP="00EC71AB">
      <w:pPr>
        <w:jc w:val="center"/>
        <w:rPr>
          <w:b/>
          <w:sz w:val="40"/>
        </w:rPr>
      </w:pPr>
      <w:r w:rsidRPr="00282488">
        <w:rPr>
          <w:b/>
          <w:sz w:val="40"/>
        </w:rPr>
        <w:t>A Report on Buffaloes</w:t>
      </w:r>
    </w:p>
    <w:p w14:paraId="574F443C" w14:textId="77777777" w:rsidR="003C7E87" w:rsidRPr="00282488" w:rsidRDefault="003C7E87" w:rsidP="00EC71AB">
      <w:pPr>
        <w:jc w:val="center"/>
        <w:rPr>
          <w:b/>
          <w:sz w:val="40"/>
        </w:rPr>
      </w:pPr>
    </w:p>
    <w:p w14:paraId="16F9A03F" w14:textId="77777777" w:rsidR="003C7E87" w:rsidRPr="00282488" w:rsidRDefault="00000000" w:rsidP="00EC71AB">
      <w:pPr>
        <w:jc w:val="center"/>
        <w:rPr>
          <w:b/>
          <w:sz w:val="40"/>
        </w:rPr>
      </w:pPr>
      <w:r w:rsidRPr="00282488">
        <w:rPr>
          <w:b/>
          <w:sz w:val="40"/>
        </w:rPr>
        <w:t xml:space="preserve">By Eric </w:t>
      </w:r>
      <w:proofErr w:type="spellStart"/>
      <w:r w:rsidRPr="00282488">
        <w:rPr>
          <w:b/>
          <w:sz w:val="40"/>
        </w:rPr>
        <w:t>Rizzi</w:t>
      </w:r>
      <w:proofErr w:type="spellEnd"/>
    </w:p>
    <w:p w14:paraId="01855154" w14:textId="77777777" w:rsidR="003C7E87" w:rsidRPr="00282488" w:rsidRDefault="003C7E87">
      <w:pPr>
        <w:rPr>
          <w:sz w:val="40"/>
        </w:rPr>
      </w:pPr>
    </w:p>
    <w:p w14:paraId="728DBF15" w14:textId="77777777" w:rsidR="003C7E87" w:rsidRPr="00282488" w:rsidRDefault="00000000">
      <w:pPr>
        <w:rPr>
          <w:sz w:val="40"/>
        </w:rPr>
      </w:pPr>
      <w:r w:rsidRPr="00282488">
        <w:rPr>
          <w:sz w:val="40"/>
        </w:rPr>
        <w:t>Q:  What did the bison do when it wanted to buy a house?</w:t>
      </w:r>
    </w:p>
    <w:p w14:paraId="42E871FB" w14:textId="77777777" w:rsidR="003C7E87" w:rsidRPr="00282488" w:rsidRDefault="003C7E87">
      <w:pPr>
        <w:rPr>
          <w:sz w:val="40"/>
        </w:rPr>
      </w:pPr>
    </w:p>
    <w:p w14:paraId="6A697808" w14:textId="77777777" w:rsidR="003C7E87" w:rsidRPr="00282488" w:rsidRDefault="003C7E87">
      <w:pPr>
        <w:rPr>
          <w:sz w:val="40"/>
        </w:rPr>
      </w:pPr>
    </w:p>
    <w:p w14:paraId="6B2EC08B" w14:textId="77777777" w:rsidR="003C7E87" w:rsidRPr="00282488" w:rsidRDefault="00000000">
      <w:pPr>
        <w:rPr>
          <w:sz w:val="40"/>
        </w:rPr>
      </w:pPr>
      <w:r w:rsidRPr="00282488">
        <w:rPr>
          <w:sz w:val="40"/>
        </w:rPr>
        <w:t>Q:  What do you call a trunk full of bison?</w:t>
      </w:r>
    </w:p>
    <w:p w14:paraId="7B9D7513" w14:textId="77777777" w:rsidR="003C7E87" w:rsidRPr="00282488" w:rsidRDefault="003C7E87">
      <w:pPr>
        <w:rPr>
          <w:sz w:val="40"/>
        </w:rPr>
      </w:pPr>
    </w:p>
    <w:p w14:paraId="62A15F59" w14:textId="77777777" w:rsidR="003C7E87" w:rsidRPr="00282488" w:rsidRDefault="003C7E87">
      <w:pPr>
        <w:rPr>
          <w:sz w:val="40"/>
        </w:rPr>
      </w:pPr>
    </w:p>
    <w:p w14:paraId="63D3C680" w14:textId="77777777" w:rsidR="003C7E87" w:rsidRPr="00282488" w:rsidRDefault="00000000">
      <w:pPr>
        <w:rPr>
          <w:sz w:val="40"/>
        </w:rPr>
      </w:pPr>
      <w:r w:rsidRPr="00282488">
        <w:rPr>
          <w:sz w:val="40"/>
        </w:rPr>
        <w:t>Q:  What do two bison in love do?</w:t>
      </w:r>
    </w:p>
    <w:p w14:paraId="4E730F4A" w14:textId="77777777" w:rsidR="003C7E87" w:rsidRPr="00282488" w:rsidRDefault="003C7E87">
      <w:pPr>
        <w:rPr>
          <w:sz w:val="56"/>
        </w:rPr>
      </w:pPr>
    </w:p>
    <w:p w14:paraId="2F1E6E37" w14:textId="77777777" w:rsidR="003C7E87" w:rsidRPr="00282488" w:rsidRDefault="003C7E87">
      <w:pPr>
        <w:rPr>
          <w:sz w:val="56"/>
        </w:rPr>
      </w:pPr>
    </w:p>
    <w:p w14:paraId="3D76EFC6" w14:textId="77777777" w:rsidR="003C7E87" w:rsidRPr="00282488" w:rsidRDefault="00000000">
      <w:pPr>
        <w:rPr>
          <w:sz w:val="56"/>
        </w:rPr>
      </w:pPr>
      <w:r w:rsidRPr="00282488">
        <w:rPr>
          <w:sz w:val="56"/>
        </w:rPr>
        <w:t>01101011010101</w:t>
      </w:r>
      <w:r w:rsidRPr="00282488">
        <w:rPr>
          <w:sz w:val="56"/>
        </w:rPr>
        <w:tab/>
        <w:t>01000101110101</w:t>
      </w:r>
    </w:p>
    <w:p w14:paraId="16D956D3" w14:textId="77777777" w:rsidR="003C7E87" w:rsidRPr="00282488" w:rsidRDefault="00000000">
      <w:pPr>
        <w:rPr>
          <w:sz w:val="56"/>
        </w:rPr>
      </w:pPr>
      <w:r w:rsidRPr="00282488">
        <w:rPr>
          <w:sz w:val="56"/>
        </w:rPr>
        <w:t>01011011000000</w:t>
      </w:r>
      <w:r w:rsidRPr="00282488">
        <w:rPr>
          <w:sz w:val="56"/>
        </w:rPr>
        <w:tab/>
        <w:t>11010100111010</w:t>
      </w:r>
    </w:p>
    <w:p w14:paraId="2AE4929A" w14:textId="77777777" w:rsidR="003C7E87" w:rsidRPr="00282488" w:rsidRDefault="00000000">
      <w:pPr>
        <w:rPr>
          <w:sz w:val="56"/>
        </w:rPr>
      </w:pPr>
      <w:r w:rsidRPr="00282488">
        <w:rPr>
          <w:sz w:val="56"/>
        </w:rPr>
        <w:t>10101011101010</w:t>
      </w:r>
      <w:r w:rsidRPr="00282488">
        <w:rPr>
          <w:sz w:val="56"/>
        </w:rPr>
        <w:tab/>
        <w:t>11101110101101</w:t>
      </w:r>
    </w:p>
    <w:p w14:paraId="1DD8EF65" w14:textId="77777777" w:rsidR="003C7E87" w:rsidRPr="00282488" w:rsidRDefault="00000000">
      <w:pPr>
        <w:rPr>
          <w:sz w:val="56"/>
        </w:rPr>
      </w:pPr>
      <w:r w:rsidRPr="00282488">
        <w:rPr>
          <w:sz w:val="56"/>
        </w:rPr>
        <w:t>10101001110101</w:t>
      </w:r>
      <w:r w:rsidRPr="00282488">
        <w:rPr>
          <w:sz w:val="56"/>
        </w:rPr>
        <w:tab/>
        <w:t>00001111101010</w:t>
      </w:r>
    </w:p>
    <w:p w14:paraId="2664BA2E" w14:textId="77777777" w:rsidR="003C7E87" w:rsidRPr="00282488" w:rsidRDefault="00000000">
      <w:pPr>
        <w:rPr>
          <w:sz w:val="56"/>
        </w:rPr>
      </w:pPr>
      <w:r w:rsidRPr="00282488">
        <w:rPr>
          <w:sz w:val="56"/>
        </w:rPr>
        <w:t>01101011101010</w:t>
      </w:r>
      <w:r w:rsidRPr="00282488">
        <w:rPr>
          <w:sz w:val="56"/>
        </w:rPr>
        <w:tab/>
        <w:t>10101110101101</w:t>
      </w:r>
    </w:p>
    <w:p w14:paraId="01472AF1" w14:textId="77777777" w:rsidR="003C7E87" w:rsidRDefault="003C7E87">
      <w:pPr>
        <w:rPr>
          <w:sz w:val="56"/>
        </w:rPr>
      </w:pPr>
    </w:p>
    <w:p w14:paraId="224703D1" w14:textId="77777777" w:rsidR="00B62765" w:rsidRDefault="00B62765">
      <w:pPr>
        <w:rPr>
          <w:sz w:val="56"/>
        </w:rPr>
      </w:pPr>
    </w:p>
    <w:p w14:paraId="196A3F79" w14:textId="77777777" w:rsidR="00B62765" w:rsidRDefault="00B62765">
      <w:pPr>
        <w:rPr>
          <w:sz w:val="56"/>
        </w:rPr>
      </w:pPr>
    </w:p>
    <w:p w14:paraId="1C11BC12" w14:textId="70A4EA35" w:rsidR="00B62765" w:rsidRPr="00282488" w:rsidRDefault="00B62765" w:rsidP="00B62765">
      <w:pPr>
        <w:rPr>
          <w:b/>
          <w:sz w:val="40"/>
        </w:rPr>
      </w:pPr>
      <w:r w:rsidRPr="00282488">
        <w:rPr>
          <w:b/>
          <w:sz w:val="40"/>
        </w:rPr>
        <w:lastRenderedPageBreak/>
        <w:t xml:space="preserve">File Name: </w:t>
      </w:r>
      <w:r w:rsidR="00376FFF">
        <w:rPr>
          <w:b/>
          <w:sz w:val="40"/>
        </w:rPr>
        <w:t>driving_jokes</w:t>
      </w:r>
      <w:r w:rsidRPr="00282488">
        <w:rPr>
          <w:b/>
          <w:sz w:val="40"/>
        </w:rPr>
        <w:t>.doc</w:t>
      </w:r>
      <w:r w:rsidR="00376FFF">
        <w:rPr>
          <w:b/>
          <w:sz w:val="40"/>
        </w:rPr>
        <w:t>x</w:t>
      </w:r>
    </w:p>
    <w:p w14:paraId="07B182D6" w14:textId="77777777" w:rsidR="00784580" w:rsidRPr="00282488" w:rsidRDefault="00784580" w:rsidP="008F38C5">
      <w:pPr>
        <w:rPr>
          <w:b/>
          <w:sz w:val="40"/>
        </w:rPr>
      </w:pPr>
    </w:p>
    <w:p w14:paraId="6EC83FBF" w14:textId="0498B640" w:rsidR="00784580" w:rsidRDefault="00784580" w:rsidP="00B62765">
      <w:pPr>
        <w:rPr>
          <w:sz w:val="40"/>
          <w:szCs w:val="40"/>
        </w:rPr>
      </w:pPr>
      <w:r w:rsidRPr="00784580">
        <w:rPr>
          <w:sz w:val="40"/>
          <w:szCs w:val="40"/>
        </w:rPr>
        <w:t>As a senior citizen was driving down the freeway, his phone rang.</w:t>
      </w:r>
      <w:r>
        <w:rPr>
          <w:sz w:val="40"/>
          <w:szCs w:val="40"/>
        </w:rPr>
        <w:t xml:space="preserve"> </w:t>
      </w:r>
      <w:r w:rsidRPr="00784580">
        <w:rPr>
          <w:sz w:val="40"/>
          <w:szCs w:val="40"/>
        </w:rPr>
        <w:t>Answering, he heard his wife’s voice urgently warning him.</w:t>
      </w:r>
    </w:p>
    <w:p w14:paraId="5A3114E1" w14:textId="218EB93D" w:rsidR="00B62765" w:rsidRPr="00784580" w:rsidRDefault="00784580" w:rsidP="00B62765">
      <w:pPr>
        <w:rPr>
          <w:sz w:val="40"/>
          <w:szCs w:val="40"/>
        </w:rPr>
      </w:pPr>
      <w:r w:rsidRPr="00784580">
        <w:rPr>
          <w:sz w:val="40"/>
          <w:szCs w:val="40"/>
        </w:rPr>
        <w:br/>
        <w:t xml:space="preserve">“Herman, I just heard on the news that there’s a car going the wrong way on </w:t>
      </w:r>
      <w:r>
        <w:rPr>
          <w:sz w:val="40"/>
          <w:szCs w:val="40"/>
        </w:rPr>
        <w:t>I-90</w:t>
      </w:r>
      <w:r w:rsidRPr="00784580">
        <w:rPr>
          <w:sz w:val="40"/>
          <w:szCs w:val="40"/>
        </w:rPr>
        <w:t>. Please be careful!”</w:t>
      </w:r>
      <w:r w:rsidRPr="00784580">
        <w:rPr>
          <w:sz w:val="40"/>
          <w:szCs w:val="40"/>
        </w:rPr>
        <w:br/>
      </w:r>
      <w:r w:rsidRPr="00784580">
        <w:rPr>
          <w:sz w:val="40"/>
          <w:szCs w:val="40"/>
        </w:rPr>
        <w:br/>
        <w:t>“It’s not just one car,” said Herman. “It’s hundreds of them!”</w:t>
      </w:r>
    </w:p>
    <w:p w14:paraId="31BAE767" w14:textId="77777777" w:rsidR="00784580" w:rsidRPr="00282488" w:rsidRDefault="00784580" w:rsidP="00B62765">
      <w:pPr>
        <w:rPr>
          <w:sz w:val="56"/>
        </w:rPr>
      </w:pPr>
    </w:p>
    <w:p w14:paraId="27FAE803" w14:textId="77777777" w:rsidR="00B62765" w:rsidRPr="00282488" w:rsidRDefault="00B62765" w:rsidP="00B62765">
      <w:pPr>
        <w:rPr>
          <w:sz w:val="56"/>
        </w:rPr>
      </w:pPr>
      <w:r w:rsidRPr="00282488">
        <w:rPr>
          <w:sz w:val="56"/>
        </w:rPr>
        <w:t>01101011101010</w:t>
      </w:r>
      <w:r w:rsidRPr="00282488">
        <w:rPr>
          <w:sz w:val="56"/>
        </w:rPr>
        <w:tab/>
        <w:t>11101110101101</w:t>
      </w:r>
    </w:p>
    <w:p w14:paraId="5FA3809F" w14:textId="77777777" w:rsidR="00B62765" w:rsidRPr="00282488" w:rsidRDefault="00B62765" w:rsidP="00B62765">
      <w:pPr>
        <w:rPr>
          <w:sz w:val="56"/>
        </w:rPr>
      </w:pPr>
      <w:r w:rsidRPr="00282488">
        <w:rPr>
          <w:sz w:val="56"/>
        </w:rPr>
        <w:t>01101011010101</w:t>
      </w:r>
      <w:r w:rsidRPr="00282488">
        <w:rPr>
          <w:sz w:val="56"/>
        </w:rPr>
        <w:tab/>
        <w:t>01000101110101</w:t>
      </w:r>
    </w:p>
    <w:p w14:paraId="1E8A432F" w14:textId="77777777" w:rsidR="00B62765" w:rsidRPr="00282488" w:rsidRDefault="00B62765" w:rsidP="00B62765">
      <w:pPr>
        <w:rPr>
          <w:sz w:val="56"/>
        </w:rPr>
      </w:pPr>
      <w:r w:rsidRPr="00282488">
        <w:rPr>
          <w:sz w:val="56"/>
        </w:rPr>
        <w:t>01011011000000</w:t>
      </w:r>
      <w:r w:rsidRPr="00282488">
        <w:rPr>
          <w:sz w:val="56"/>
        </w:rPr>
        <w:tab/>
        <w:t>11010100111010</w:t>
      </w:r>
    </w:p>
    <w:p w14:paraId="3940195F" w14:textId="77777777" w:rsidR="00B62765" w:rsidRPr="00282488" w:rsidRDefault="00B62765" w:rsidP="00B62765">
      <w:pPr>
        <w:rPr>
          <w:sz w:val="56"/>
        </w:rPr>
      </w:pPr>
      <w:r w:rsidRPr="00282488">
        <w:rPr>
          <w:sz w:val="56"/>
        </w:rPr>
        <w:t>10101011101010</w:t>
      </w:r>
      <w:r w:rsidRPr="00282488">
        <w:rPr>
          <w:sz w:val="56"/>
        </w:rPr>
        <w:tab/>
        <w:t>10101110101101</w:t>
      </w:r>
    </w:p>
    <w:p w14:paraId="6B1A2D4C" w14:textId="77777777" w:rsidR="00B62765" w:rsidRPr="00282488" w:rsidRDefault="00B62765" w:rsidP="00B62765">
      <w:pPr>
        <w:rPr>
          <w:sz w:val="56"/>
        </w:rPr>
      </w:pPr>
      <w:r w:rsidRPr="00282488">
        <w:rPr>
          <w:sz w:val="56"/>
        </w:rPr>
        <w:t>10101001110101</w:t>
      </w:r>
      <w:r w:rsidRPr="00282488">
        <w:rPr>
          <w:sz w:val="56"/>
        </w:rPr>
        <w:tab/>
        <w:t>00001111101010</w:t>
      </w:r>
    </w:p>
    <w:p w14:paraId="6648AA01" w14:textId="77777777" w:rsidR="00B62765" w:rsidRPr="00282488" w:rsidRDefault="00B62765">
      <w:pPr>
        <w:rPr>
          <w:sz w:val="56"/>
        </w:rPr>
      </w:pPr>
      <w:r w:rsidRPr="00282488">
        <w:rPr>
          <w:sz w:val="56"/>
        </w:rPr>
        <w:tab/>
      </w:r>
    </w:p>
    <w:sectPr w:rsidR="00B62765" w:rsidRPr="00282488" w:rsidSect="00EC71A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4E"/>
    <w:rsid w:val="001A7B4E"/>
    <w:rsid w:val="002B4AF4"/>
    <w:rsid w:val="00376FFF"/>
    <w:rsid w:val="003C7E87"/>
    <w:rsid w:val="0056606C"/>
    <w:rsid w:val="00784580"/>
    <w:rsid w:val="008F38C5"/>
    <w:rsid w:val="00B62765"/>
    <w:rsid w:val="00C60521"/>
    <w:rsid w:val="00F1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:decimalSymbol w:val="."/>
  <w:listSeparator w:val=","/>
  <w14:docId w14:val="287C89A2"/>
  <w15:chartTrackingRefBased/>
  <w15:docId w15:val="{E8A95C8F-41BA-1B42-85D1-95DB72BBF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62765"/>
    <w:pPr>
      <w:spacing w:before="100" w:beforeAutospacing="1" w:after="100" w:afterAutospacing="1"/>
    </w:pPr>
    <w:rPr>
      <w:rFonts w:ascii="Times" w:eastAsia="Times" w:hAnsi="Times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45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crizzi/Documents/workspace/MSIntroToCS/CourseMaterials/07_computer_hardware/00_computer_parts/class_computer/documents/docu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documents.dotx</Template>
  <TotalTime>4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Report on Buffaloes</vt:lpstr>
    </vt:vector>
  </TitlesOfParts>
  <Company>Wilmington Friends School</Company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Report on Buffaloes</dc:title>
  <dc:subject/>
  <dc:creator>Microsoft Office User</dc:creator>
  <cp:keywords/>
  <cp:lastModifiedBy>Eric Rizzi</cp:lastModifiedBy>
  <cp:revision>5</cp:revision>
  <dcterms:created xsi:type="dcterms:W3CDTF">2023-10-30T16:51:00Z</dcterms:created>
  <dcterms:modified xsi:type="dcterms:W3CDTF">2023-12-17T16:17:00Z</dcterms:modified>
</cp:coreProperties>
</file>