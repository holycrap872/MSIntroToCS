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0C837" w14:textId="77777777" w:rsidR="00F47C1F" w:rsidRDefault="00000000" w:rsidP="00C75BD9">
      <w:pPr>
        <w:jc w:val="center"/>
        <w:rPr>
          <w:b/>
        </w:rPr>
      </w:pPr>
      <w:r>
        <w:rPr>
          <w:b/>
        </w:rPr>
        <w:t>Real Life Functions</w:t>
      </w:r>
    </w:p>
    <w:p w14:paraId="6CAD9A34" w14:textId="77777777" w:rsidR="00F47C1F" w:rsidRPr="00CC389B" w:rsidRDefault="00F47C1F" w:rsidP="00C75BD9">
      <w:pPr>
        <w:jc w:val="center"/>
      </w:pPr>
    </w:p>
    <w:p w14:paraId="5B01ADE2" w14:textId="77777777" w:rsidR="00F47C1F" w:rsidRDefault="00000000">
      <w:r>
        <w:t>1) A man brings his car in to a mechanic.</w:t>
      </w:r>
    </w:p>
    <w:p w14:paraId="6A788DA4" w14:textId="77777777" w:rsidR="00F47C1F" w:rsidRDefault="00F47C1F"/>
    <w:p w14:paraId="2DDEC4EA" w14:textId="77777777" w:rsidR="00F47C1F" w:rsidRDefault="00000000">
      <w:r>
        <w:tab/>
        <w:t>How is this situation a function?</w:t>
      </w:r>
    </w:p>
    <w:p w14:paraId="563513E8" w14:textId="77777777" w:rsidR="00F47C1F" w:rsidRDefault="00F47C1F"/>
    <w:p w14:paraId="4D498F63" w14:textId="77777777" w:rsidR="00F47C1F" w:rsidRDefault="00000000">
      <w:r>
        <w:tab/>
        <w:t>What type of function is this?</w:t>
      </w:r>
    </w:p>
    <w:p w14:paraId="1A0E9638" w14:textId="77777777" w:rsidR="00F47C1F" w:rsidRDefault="00F47C1F"/>
    <w:p w14:paraId="3CA5A03C" w14:textId="77777777" w:rsidR="00F47C1F" w:rsidRDefault="00000000">
      <w:r>
        <w:tab/>
        <w:t>What is/are the inputs(s)?</w:t>
      </w:r>
    </w:p>
    <w:p w14:paraId="3900F8FC" w14:textId="77777777" w:rsidR="00F47C1F" w:rsidRDefault="00F47C1F"/>
    <w:p w14:paraId="755CB78E" w14:textId="77777777" w:rsidR="00F47C1F" w:rsidRDefault="00000000">
      <w:r>
        <w:tab/>
        <w:t>What is/are the outputs(s)?</w:t>
      </w:r>
    </w:p>
    <w:p w14:paraId="00FAC4E4" w14:textId="77777777" w:rsidR="00F47C1F" w:rsidRDefault="00F47C1F"/>
    <w:p w14:paraId="2F600D83" w14:textId="77777777" w:rsidR="00F47C1F" w:rsidRDefault="00000000">
      <w:r>
        <w:tab/>
        <w:t>Represent what this block might look like in scratch.</w:t>
      </w:r>
    </w:p>
    <w:p w14:paraId="12F3144A" w14:textId="77777777" w:rsidR="00F47C1F" w:rsidRDefault="00F47C1F"/>
    <w:p w14:paraId="125E149E" w14:textId="77777777" w:rsidR="00F47C1F" w:rsidRDefault="00F47C1F"/>
    <w:p w14:paraId="3E49B64C" w14:textId="77777777" w:rsidR="00F47C1F" w:rsidRDefault="00F47C1F"/>
    <w:p w14:paraId="2CE348FB" w14:textId="77777777" w:rsidR="00F47C1F" w:rsidRDefault="00000000">
      <w:r>
        <w:t>2) A dangerous teen behind the wheel steps on the accelerator.</w:t>
      </w:r>
    </w:p>
    <w:p w14:paraId="26738C5E" w14:textId="77777777" w:rsidR="00F47C1F" w:rsidRDefault="00F47C1F"/>
    <w:p w14:paraId="39DCBB0E" w14:textId="77777777" w:rsidR="00F47C1F" w:rsidRDefault="00000000">
      <w:r>
        <w:tab/>
        <w:t>How is this situation a function?</w:t>
      </w:r>
    </w:p>
    <w:p w14:paraId="6400D7CF" w14:textId="77777777" w:rsidR="00F47C1F" w:rsidRDefault="00F47C1F"/>
    <w:p w14:paraId="0F64043B" w14:textId="77777777" w:rsidR="00F47C1F" w:rsidRDefault="00000000">
      <w:r>
        <w:tab/>
        <w:t>What type of function is this?</w:t>
      </w:r>
    </w:p>
    <w:p w14:paraId="0B0311B8" w14:textId="77777777" w:rsidR="00F47C1F" w:rsidRDefault="00F47C1F"/>
    <w:p w14:paraId="0FCB81DC" w14:textId="77777777" w:rsidR="00F47C1F" w:rsidRDefault="00000000">
      <w:r>
        <w:tab/>
        <w:t>What is/are the inputs(s)?</w:t>
      </w:r>
    </w:p>
    <w:p w14:paraId="0D418960" w14:textId="77777777" w:rsidR="00F47C1F" w:rsidRDefault="00F47C1F"/>
    <w:p w14:paraId="263FE10C" w14:textId="77777777" w:rsidR="00F47C1F" w:rsidRDefault="00000000">
      <w:r>
        <w:tab/>
        <w:t>What is/are the outputs(s)?</w:t>
      </w:r>
    </w:p>
    <w:p w14:paraId="7BA95389" w14:textId="77777777" w:rsidR="00F47C1F" w:rsidRDefault="00F47C1F"/>
    <w:p w14:paraId="29F6A83B" w14:textId="77777777" w:rsidR="00F47C1F" w:rsidRDefault="00000000">
      <w:r>
        <w:tab/>
        <w:t>Represent what this block might look like in scratch.</w:t>
      </w:r>
    </w:p>
    <w:p w14:paraId="76A0A3D7" w14:textId="77777777" w:rsidR="00F47C1F" w:rsidRDefault="00F47C1F" w:rsidP="00C75BD9"/>
    <w:p w14:paraId="0BBA6918" w14:textId="77777777" w:rsidR="00F47C1F" w:rsidRDefault="00F47C1F" w:rsidP="00C75BD9"/>
    <w:p w14:paraId="095E661C" w14:textId="77777777" w:rsidR="00F47C1F" w:rsidRDefault="00F47C1F" w:rsidP="00C75BD9"/>
    <w:p w14:paraId="057FEFFB" w14:textId="77777777" w:rsidR="00F47C1F" w:rsidRDefault="00000000" w:rsidP="00C75BD9">
      <w:r>
        <w:t>3) A mother asks her daughter if she would like eggs in the morning.</w:t>
      </w:r>
    </w:p>
    <w:p w14:paraId="18261F51" w14:textId="77777777" w:rsidR="00F47C1F" w:rsidRDefault="00F47C1F" w:rsidP="00C75BD9"/>
    <w:p w14:paraId="098C2392" w14:textId="77777777" w:rsidR="00F47C1F" w:rsidRDefault="00000000">
      <w:r>
        <w:tab/>
        <w:t>How is this situation a function?</w:t>
      </w:r>
    </w:p>
    <w:p w14:paraId="603D53E8" w14:textId="77777777" w:rsidR="00F47C1F" w:rsidRDefault="00F47C1F"/>
    <w:p w14:paraId="2BC8CA24" w14:textId="77777777" w:rsidR="00F47C1F" w:rsidRDefault="00000000">
      <w:r>
        <w:tab/>
        <w:t>What type of function is this?</w:t>
      </w:r>
    </w:p>
    <w:p w14:paraId="50FF9F45" w14:textId="77777777" w:rsidR="00F47C1F" w:rsidRDefault="00F47C1F"/>
    <w:p w14:paraId="798DEBE3" w14:textId="77777777" w:rsidR="00F47C1F" w:rsidRDefault="00000000">
      <w:r>
        <w:tab/>
        <w:t>What is/are the inputs(s)?</w:t>
      </w:r>
    </w:p>
    <w:p w14:paraId="549F4ACA" w14:textId="77777777" w:rsidR="00F47C1F" w:rsidRDefault="00F47C1F"/>
    <w:p w14:paraId="7E0513CD" w14:textId="77777777" w:rsidR="00F47C1F" w:rsidRDefault="00000000">
      <w:r>
        <w:tab/>
        <w:t>What is/are the outputs(s)?</w:t>
      </w:r>
    </w:p>
    <w:p w14:paraId="23D5994F" w14:textId="77777777" w:rsidR="00F47C1F" w:rsidRDefault="00F47C1F"/>
    <w:p w14:paraId="54672C83" w14:textId="77777777" w:rsidR="00F47C1F" w:rsidRDefault="00000000">
      <w:r>
        <w:tab/>
        <w:t>Represent what this block might look like in scratch.</w:t>
      </w:r>
    </w:p>
    <w:p w14:paraId="15237C01" w14:textId="77777777" w:rsidR="00F47C1F" w:rsidRDefault="00F47C1F"/>
    <w:p w14:paraId="0D58E0BF" w14:textId="77777777" w:rsidR="00F47C1F" w:rsidRDefault="00F47C1F"/>
    <w:p w14:paraId="25B2C393" w14:textId="77777777" w:rsidR="00F47C1F" w:rsidRDefault="00F47C1F" w:rsidP="00C75BD9"/>
    <w:p w14:paraId="56059D1E" w14:textId="77777777" w:rsidR="00F47C1F" w:rsidRDefault="00F47C1F" w:rsidP="00C75BD9"/>
    <w:p w14:paraId="30696303" w14:textId="77777777" w:rsidR="00F47C1F" w:rsidRDefault="00F47C1F" w:rsidP="00C75BD9"/>
    <w:p w14:paraId="56083F22" w14:textId="77777777" w:rsidR="00F47C1F" w:rsidRDefault="00000000" w:rsidP="00C75BD9">
      <w:r>
        <w:lastRenderedPageBreak/>
        <w:t>4) A person is buying new socks.</w:t>
      </w:r>
    </w:p>
    <w:p w14:paraId="156ADB6A" w14:textId="77777777" w:rsidR="00F47C1F" w:rsidRDefault="00F47C1F" w:rsidP="00C75BD9"/>
    <w:p w14:paraId="3F701FBD" w14:textId="77777777" w:rsidR="00F47C1F" w:rsidRDefault="00000000">
      <w:r>
        <w:tab/>
        <w:t>How is this situation a function?</w:t>
      </w:r>
    </w:p>
    <w:p w14:paraId="4B7E7245" w14:textId="77777777" w:rsidR="00F47C1F" w:rsidRDefault="00F47C1F"/>
    <w:p w14:paraId="4CF2AE63" w14:textId="77777777" w:rsidR="00F47C1F" w:rsidRDefault="00000000">
      <w:r>
        <w:tab/>
        <w:t>What type of function is this?</w:t>
      </w:r>
    </w:p>
    <w:p w14:paraId="1518E655" w14:textId="77777777" w:rsidR="00F47C1F" w:rsidRDefault="00F47C1F"/>
    <w:p w14:paraId="77490099" w14:textId="77777777" w:rsidR="00F47C1F" w:rsidRDefault="00000000">
      <w:r>
        <w:tab/>
        <w:t>What is/are the inputs(s)?</w:t>
      </w:r>
    </w:p>
    <w:p w14:paraId="46A8F6DA" w14:textId="77777777" w:rsidR="00F47C1F" w:rsidRDefault="00F47C1F"/>
    <w:p w14:paraId="5B12DA0B" w14:textId="77777777" w:rsidR="00F47C1F" w:rsidRDefault="00000000">
      <w:r>
        <w:tab/>
        <w:t>What is/are the outputs(s)?</w:t>
      </w:r>
    </w:p>
    <w:p w14:paraId="7D43B175" w14:textId="77777777" w:rsidR="00F47C1F" w:rsidRDefault="00F47C1F"/>
    <w:p w14:paraId="28FBD110" w14:textId="77777777" w:rsidR="00F47C1F" w:rsidRDefault="00000000">
      <w:r>
        <w:tab/>
        <w:t>Represent what this block might look like in scratch.</w:t>
      </w:r>
    </w:p>
    <w:p w14:paraId="5F901A84" w14:textId="77777777" w:rsidR="00F47C1F" w:rsidRDefault="00F47C1F"/>
    <w:p w14:paraId="365633A3" w14:textId="77777777" w:rsidR="00F47C1F" w:rsidRDefault="00F47C1F"/>
    <w:p w14:paraId="2407CD75" w14:textId="77777777" w:rsidR="00F47C1F" w:rsidRDefault="00F47C1F" w:rsidP="00C75BD9"/>
    <w:p w14:paraId="5A61C1CB" w14:textId="77777777" w:rsidR="00F47C1F" w:rsidRDefault="00000000" w:rsidP="00C75BD9">
      <w:r>
        <w:t>5) A passenger tells a cab driver to go to Fenway Park.</w:t>
      </w:r>
    </w:p>
    <w:p w14:paraId="73545CBD" w14:textId="77777777" w:rsidR="00F47C1F" w:rsidRDefault="00F47C1F" w:rsidP="00C75BD9"/>
    <w:p w14:paraId="0676B041" w14:textId="77777777" w:rsidR="00F47C1F" w:rsidRDefault="00000000">
      <w:r>
        <w:tab/>
        <w:t>How is this situation a function?</w:t>
      </w:r>
    </w:p>
    <w:p w14:paraId="12546F2E" w14:textId="77777777" w:rsidR="00F47C1F" w:rsidRDefault="00F47C1F"/>
    <w:p w14:paraId="4C39E8B7" w14:textId="77777777" w:rsidR="00F47C1F" w:rsidRDefault="00000000">
      <w:r>
        <w:tab/>
        <w:t>What type of function is this?</w:t>
      </w:r>
    </w:p>
    <w:p w14:paraId="64A18660" w14:textId="77777777" w:rsidR="00F47C1F" w:rsidRDefault="00F47C1F"/>
    <w:p w14:paraId="23ACFF2C" w14:textId="77777777" w:rsidR="00F47C1F" w:rsidRDefault="00000000">
      <w:r>
        <w:tab/>
        <w:t>What is/are the inputs(s)?</w:t>
      </w:r>
    </w:p>
    <w:p w14:paraId="3EC5FCD9" w14:textId="77777777" w:rsidR="00F47C1F" w:rsidRDefault="00F47C1F"/>
    <w:p w14:paraId="4C81DDB5" w14:textId="77777777" w:rsidR="00F47C1F" w:rsidRDefault="00000000">
      <w:r>
        <w:tab/>
        <w:t>What is/are the outputs(s)?</w:t>
      </w:r>
    </w:p>
    <w:p w14:paraId="2D235088" w14:textId="77777777" w:rsidR="00F47C1F" w:rsidRDefault="00F47C1F"/>
    <w:p w14:paraId="3ED53AD6" w14:textId="77777777" w:rsidR="00F47C1F" w:rsidRDefault="00000000">
      <w:r>
        <w:tab/>
        <w:t>Represent what this block might look like in scratch.</w:t>
      </w:r>
    </w:p>
    <w:p w14:paraId="153EFDE2" w14:textId="77777777" w:rsidR="00F47C1F" w:rsidRDefault="00F47C1F"/>
    <w:p w14:paraId="2C9E8E49" w14:textId="77777777" w:rsidR="00F47C1F" w:rsidRDefault="00F47C1F"/>
    <w:p w14:paraId="59C54F6C" w14:textId="77777777" w:rsidR="00F47C1F" w:rsidRDefault="00F47C1F" w:rsidP="00C75BD9"/>
    <w:p w14:paraId="0184D853" w14:textId="77777777" w:rsidR="00F47C1F" w:rsidRDefault="00000000" w:rsidP="00C75BD9">
      <w:r>
        <w:t>6) A jury returns a verdict in a murder case.</w:t>
      </w:r>
    </w:p>
    <w:p w14:paraId="606BA5D1" w14:textId="77777777" w:rsidR="00F47C1F" w:rsidRDefault="00F47C1F" w:rsidP="00C75BD9"/>
    <w:p w14:paraId="1CC52F93" w14:textId="77777777" w:rsidR="00F47C1F" w:rsidRDefault="00000000">
      <w:r>
        <w:tab/>
        <w:t>How is this situation a function?</w:t>
      </w:r>
    </w:p>
    <w:p w14:paraId="53BEE7E1" w14:textId="77777777" w:rsidR="00F47C1F" w:rsidRDefault="00F47C1F"/>
    <w:p w14:paraId="5DD27588" w14:textId="77777777" w:rsidR="00F47C1F" w:rsidRDefault="00000000">
      <w:r>
        <w:tab/>
        <w:t>What type of function is this?</w:t>
      </w:r>
    </w:p>
    <w:p w14:paraId="6DF3D797" w14:textId="77777777" w:rsidR="00F47C1F" w:rsidRDefault="00F47C1F"/>
    <w:p w14:paraId="3EA2BF5B" w14:textId="77777777" w:rsidR="00F47C1F" w:rsidRDefault="00000000">
      <w:r>
        <w:tab/>
        <w:t>What is/are the inputs(s)?</w:t>
      </w:r>
    </w:p>
    <w:p w14:paraId="0493D782" w14:textId="77777777" w:rsidR="00F47C1F" w:rsidRDefault="00F47C1F"/>
    <w:p w14:paraId="36BF5AB6" w14:textId="77777777" w:rsidR="00F47C1F" w:rsidRDefault="00000000">
      <w:r>
        <w:tab/>
        <w:t>What is/are the outputs(s)?</w:t>
      </w:r>
    </w:p>
    <w:p w14:paraId="6607D2B4" w14:textId="77777777" w:rsidR="00F47C1F" w:rsidRDefault="00F47C1F"/>
    <w:p w14:paraId="552B3462" w14:textId="77777777" w:rsidR="00F47C1F" w:rsidRDefault="00000000">
      <w:r>
        <w:tab/>
        <w:t>Represent what this block might look like in scratch.</w:t>
      </w:r>
    </w:p>
    <w:p w14:paraId="75856A24" w14:textId="77777777" w:rsidR="00F47C1F" w:rsidRDefault="00F47C1F" w:rsidP="00C75BD9"/>
    <w:p w14:paraId="1A45DF6A" w14:textId="77777777" w:rsidR="00F47C1F" w:rsidRDefault="00F47C1F" w:rsidP="00C75BD9"/>
    <w:sectPr w:rsidR="00F47C1F" w:rsidSect="00C75BD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E69"/>
    <w:rsid w:val="00925E69"/>
    <w:rsid w:val="00C06802"/>
    <w:rsid w:val="00F169C4"/>
    <w:rsid w:val="00F4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  <w:decimalSymbol w:val="."/>
  <w:listSeparator w:val=","/>
  <w14:docId w14:val="4E4DDDE3"/>
  <w15:chartTrackingRefBased/>
  <w15:docId w15:val="{18B1CEE0-CE2F-6A4D-94FD-63DEEDA99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ricrizzi/Documents/workspace/MSIntroToCS/CourseMaterials/04_recursion/02_scratch_functions/real_life_function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real_life_functions.dotx</Template>
  <TotalTime>0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Real Life Functions</vt:lpstr>
    </vt:vector>
  </TitlesOfParts>
  <Company>Wilmington Friends School</Company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 Life Functions</dc:title>
  <dc:subject/>
  <dc:creator>Microsoft Office User</dc:creator>
  <cp:keywords/>
  <cp:lastModifiedBy>Eric Rizzi</cp:lastModifiedBy>
  <cp:revision>1</cp:revision>
  <dcterms:created xsi:type="dcterms:W3CDTF">2023-10-09T20:36:00Z</dcterms:created>
  <dcterms:modified xsi:type="dcterms:W3CDTF">2023-10-09T20:36:00Z</dcterms:modified>
</cp:coreProperties>
</file>